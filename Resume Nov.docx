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1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EE3FBA" w:rsidRPr="00EE3FBA" w14:paraId="2289AB0F" w14:textId="77777777" w:rsidTr="00D22188">
        <w:tc>
          <w:tcPr>
            <w:tcW w:w="9360" w:type="dxa"/>
          </w:tcPr>
          <w:p w14:paraId="2D9AB11F" w14:textId="77777777" w:rsidR="00384F21" w:rsidRPr="00EE3FBA" w:rsidRDefault="009C1063" w:rsidP="008C1615">
            <w:pPr>
              <w:pStyle w:val="Title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Mahsa </w:t>
            </w:r>
            <w:r w:rsidR="008C1615">
              <w:rPr>
                <w:rFonts w:cstheme="minorHAnsi"/>
                <w:color w:val="000000" w:themeColor="text1"/>
              </w:rPr>
              <w:t>Riasati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EE3FBA" w:rsidRPr="00EE3FBA" w14:paraId="2453D66A" w14:textId="77777777" w:rsidTr="00D22188">
        <w:trPr>
          <w:trHeight w:val="598"/>
        </w:trPr>
        <w:tc>
          <w:tcPr>
            <w:tcW w:w="4680" w:type="dxa"/>
          </w:tcPr>
          <w:p w14:paraId="16742C27" w14:textId="77777777" w:rsidR="00910CBB" w:rsidRPr="00EE3FBA" w:rsidRDefault="009C1063" w:rsidP="009C1063">
            <w:pPr>
              <w:pStyle w:val="ContactInf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Tel:  703-347-3530</w:t>
            </w:r>
          </w:p>
          <w:p w14:paraId="01CE9582" w14:textId="77777777" w:rsidR="00910CBB" w:rsidRPr="00EE3FBA" w:rsidRDefault="009C1063" w:rsidP="009C1063">
            <w:pPr>
              <w:pStyle w:val="ContactInf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43310 John Michael</w:t>
            </w:r>
            <w:r w:rsidR="00096837">
              <w:rPr>
                <w:rFonts w:cstheme="minorHAnsi"/>
                <w:color w:val="000000" w:themeColor="text1"/>
              </w:rPr>
              <w:t xml:space="preserve"> Ter,</w:t>
            </w:r>
            <w:r>
              <w:rPr>
                <w:rFonts w:cstheme="minorHAnsi"/>
                <w:color w:val="000000" w:themeColor="text1"/>
              </w:rPr>
              <w:t xml:space="preserve">  Ashburn</w:t>
            </w:r>
            <w:r w:rsidR="00096837">
              <w:rPr>
                <w:rFonts w:cstheme="minorHAnsi"/>
                <w:color w:val="000000" w:themeColor="text1"/>
              </w:rPr>
              <w:t>,</w:t>
            </w:r>
            <w:r>
              <w:rPr>
                <w:rFonts w:cstheme="minorHAnsi"/>
                <w:color w:val="000000" w:themeColor="text1"/>
              </w:rPr>
              <w:t xml:space="preserve"> VA 20148</w:t>
            </w:r>
          </w:p>
        </w:tc>
        <w:tc>
          <w:tcPr>
            <w:tcW w:w="4680" w:type="dxa"/>
          </w:tcPr>
          <w:p w14:paraId="6D4A5EAF" w14:textId="77777777" w:rsidR="00910CBB" w:rsidRPr="00EE3FBA" w:rsidRDefault="009C1063" w:rsidP="008C1615">
            <w:pPr>
              <w:pStyle w:val="ContactInfoRight"/>
              <w:jc w:val="lef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Email:  Mahsa.</w:t>
            </w:r>
            <w:r w:rsidR="008C1615">
              <w:rPr>
                <w:rFonts w:cstheme="minorHAnsi"/>
                <w:color w:val="000000" w:themeColor="text1"/>
              </w:rPr>
              <w:t>riasati@yahoo.com</w:t>
            </w:r>
          </w:p>
          <w:p w14:paraId="591F6433" w14:textId="77777777" w:rsidR="00910CBB" w:rsidRPr="00EE3FBA" w:rsidRDefault="00910CBB" w:rsidP="00EE3FBA">
            <w:pPr>
              <w:pStyle w:val="ContactInfoRight"/>
              <w:rPr>
                <w:rFonts w:cstheme="minorHAnsi"/>
                <w:color w:val="000000" w:themeColor="text1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170"/>
        <w:gridCol w:w="8190"/>
      </w:tblGrid>
      <w:tr w:rsidR="00EE3FBA" w:rsidRPr="00EE3FBA" w14:paraId="7C257BC3" w14:textId="77777777" w:rsidTr="00EE2C6B">
        <w:sdt>
          <w:sdtPr>
            <w:rPr>
              <w:rFonts w:cstheme="minorHAnsi"/>
              <w:color w:val="000000" w:themeColor="text1"/>
            </w:rPr>
            <w:alias w:val="Skills &amp; Abilities:"/>
            <w:tag w:val="Skills &amp; Abilities:"/>
            <w:id w:val="5444160"/>
            <w:placeholder>
              <w:docPart w:val="E603E29CC544491FAE9832B5C0E638D1"/>
            </w:placeholder>
            <w:temporary/>
            <w:showingPlcHdr/>
          </w:sdtPr>
          <w:sdtEndPr/>
          <w:sdtContent>
            <w:tc>
              <w:tcPr>
                <w:tcW w:w="117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556AD6" w14:textId="77777777" w:rsidR="00910CBB" w:rsidRPr="00EE3FBA" w:rsidRDefault="00D13586" w:rsidP="002B7E4E">
                <w:pPr>
                  <w:pStyle w:val="Heading1"/>
                  <w:rPr>
                    <w:rFonts w:cstheme="minorHAnsi"/>
                    <w:color w:val="000000" w:themeColor="text1"/>
                  </w:rPr>
                </w:pPr>
                <w:r w:rsidRPr="00EE3FBA">
                  <w:rPr>
                    <w:rFonts w:cstheme="minorHAnsi"/>
                    <w:color w:val="000000" w:themeColor="text1"/>
                  </w:rPr>
                  <w:t>Skills &amp; Abilities</w:t>
                </w:r>
              </w:p>
            </w:tc>
          </w:sdtContent>
        </w:sdt>
        <w:tc>
          <w:tcPr>
            <w:tcW w:w="819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F074C6" w14:textId="77777777" w:rsidR="00EE3FBA" w:rsidRDefault="00EE3FBA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3FBA">
              <w:rPr>
                <w:rFonts w:cstheme="minorHAnsi"/>
                <w:color w:val="000000"/>
                <w:spacing w:val="-1"/>
              </w:rPr>
              <w:t>Over</w:t>
            </w:r>
            <w:r w:rsidR="00720188">
              <w:rPr>
                <w:rFonts w:cstheme="minorHAnsi"/>
                <w:color w:val="000000"/>
                <w:spacing w:val="-1"/>
              </w:rPr>
              <w:t xml:space="preserve"> 10</w:t>
            </w:r>
            <w:r w:rsidRPr="00EE3FBA">
              <w:rPr>
                <w:rFonts w:cstheme="minorHAnsi"/>
                <w:color w:val="000000"/>
                <w:spacing w:val="-1"/>
              </w:rPr>
              <w:t xml:space="preserve"> years of experience in customer service and management</w:t>
            </w:r>
          </w:p>
          <w:p w14:paraId="05BCB264" w14:textId="77777777" w:rsidR="00EE3FBA" w:rsidRPr="003262D4" w:rsidRDefault="003262D4" w:rsidP="003262D4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Experience in financial reporting</w:t>
            </w:r>
            <w:r w:rsidR="00EE3FBA" w:rsidRPr="003262D4">
              <w:rPr>
                <w:rFonts w:cstheme="minorHAnsi"/>
                <w:color w:val="000000"/>
                <w:spacing w:val="-1"/>
              </w:rPr>
              <w:t xml:space="preserve"> </w:t>
            </w:r>
          </w:p>
          <w:p w14:paraId="33144D5E" w14:textId="77777777" w:rsidR="00EE3FBA" w:rsidRPr="00EE3FBA" w:rsidRDefault="00EE3FBA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3FBA">
              <w:rPr>
                <w:rFonts w:cstheme="minorHAnsi"/>
                <w:color w:val="000000"/>
                <w:spacing w:val="-1"/>
              </w:rPr>
              <w:t>Major strengths in planning, problem solving and communication</w:t>
            </w:r>
          </w:p>
          <w:p w14:paraId="2CE8DAFA" w14:textId="77777777" w:rsidR="00EE3FBA" w:rsidRPr="00EE3FBA" w:rsidRDefault="00EE3FBA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3FBA">
              <w:rPr>
                <w:rFonts w:cstheme="minorHAnsi"/>
                <w:color w:val="000000"/>
                <w:spacing w:val="-1"/>
              </w:rPr>
              <w:t>Demonstrate accuracy, attention to details and ability to work well in a team environment</w:t>
            </w:r>
          </w:p>
        </w:tc>
      </w:tr>
      <w:tr w:rsidR="00EE3FBA" w:rsidRPr="00EE3FBA" w14:paraId="716CF3E8" w14:textId="77777777" w:rsidTr="00EE2C6B">
        <w:sdt>
          <w:sdtPr>
            <w:rPr>
              <w:rFonts w:cstheme="minorHAnsi"/>
              <w:color w:val="000000" w:themeColor="text1"/>
            </w:rPr>
            <w:alias w:val="Experience:"/>
            <w:tag w:val="Experience:"/>
            <w:id w:val="5444170"/>
            <w:placeholder>
              <w:docPart w:val="510FC476664F4F8E8E74087FF7E2517D"/>
            </w:placeholder>
            <w:temporary/>
            <w:showingPlcHdr/>
          </w:sdtPr>
          <w:sdtEndPr/>
          <w:sdtContent>
            <w:tc>
              <w:tcPr>
                <w:tcW w:w="117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4509EAF7" w14:textId="77777777" w:rsidR="00910CBB" w:rsidRPr="00EE3FBA" w:rsidRDefault="00D13586" w:rsidP="002B7E4E">
                <w:pPr>
                  <w:pStyle w:val="Heading1"/>
                  <w:rPr>
                    <w:rFonts w:cstheme="minorHAnsi"/>
                    <w:color w:val="000000" w:themeColor="text1"/>
                  </w:rPr>
                </w:pPr>
                <w:r w:rsidRPr="00EE3FBA">
                  <w:rPr>
                    <w:rFonts w:cstheme="minorHAnsi"/>
                    <w:color w:val="000000" w:themeColor="text1"/>
                  </w:rPr>
                  <w:t>Experience</w:t>
                </w:r>
              </w:p>
            </w:tc>
          </w:sdtContent>
        </w:sdt>
        <w:tc>
          <w:tcPr>
            <w:tcW w:w="819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887DAC7" w14:textId="7FC625B0" w:rsidR="008830E9" w:rsidRPr="00EE2C6B" w:rsidRDefault="00865373" w:rsidP="00865373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 xml:space="preserve">       </w:t>
            </w:r>
            <w:r w:rsidR="008830E9" w:rsidRPr="00EE2C6B">
              <w:rPr>
                <w:rFonts w:cstheme="minorHAnsi"/>
                <w:b/>
                <w:color w:val="000000"/>
                <w:spacing w:val="-1"/>
              </w:rPr>
              <w:t xml:space="preserve">Branch Manager                                                   </w:t>
            </w:r>
            <w:r>
              <w:rPr>
                <w:rFonts w:cstheme="minorHAnsi"/>
                <w:b/>
                <w:color w:val="000000"/>
                <w:spacing w:val="-1"/>
              </w:rPr>
              <w:t xml:space="preserve">               June 2018-</w:t>
            </w:r>
            <w:r w:rsidR="008E6B7C">
              <w:rPr>
                <w:rFonts w:cstheme="minorHAnsi"/>
                <w:b/>
                <w:color w:val="000000"/>
                <w:spacing w:val="-1"/>
              </w:rPr>
              <w:t>Nov 2022</w:t>
            </w:r>
            <w:bookmarkStart w:id="0" w:name="_GoBack"/>
            <w:bookmarkEnd w:id="0"/>
          </w:p>
          <w:p w14:paraId="7EE0BDFC" w14:textId="77777777" w:rsidR="008830E9" w:rsidRPr="00EE2C6B" w:rsidRDefault="008830E9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color w:val="000000"/>
                <w:spacing w:val="-1"/>
              </w:rPr>
            </w:pP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Wells Fargo </w:t>
            </w:r>
            <w:r w:rsidRPr="00EE2C6B">
              <w:rPr>
                <w:rFonts w:ascii="MS Gothic" w:eastAsia="MS Gothic" w:hAnsi="MS Gothic" w:cs="MS Gothic" w:hint="eastAsia"/>
                <w:b/>
                <w:color w:val="000000"/>
                <w:spacing w:val="-1"/>
              </w:rPr>
              <w:t>－</w:t>
            </w:r>
            <w:r w:rsidR="00865373">
              <w:rPr>
                <w:rFonts w:cstheme="minorHAnsi"/>
                <w:b/>
                <w:color w:val="000000"/>
                <w:spacing w:val="-1"/>
              </w:rPr>
              <w:t xml:space="preserve"> multiple locations</w:t>
            </w:r>
          </w:p>
          <w:p w14:paraId="0EE56782" w14:textId="2DFC7361" w:rsidR="00DE57D1" w:rsidRPr="00EE2C6B" w:rsidRDefault="00865373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Lead multiple</w:t>
            </w:r>
            <w:r w:rsidR="00B53648">
              <w:rPr>
                <w:rFonts w:cstheme="minorHAnsi"/>
                <w:color w:val="000000"/>
                <w:spacing w:val="-1"/>
              </w:rPr>
              <w:t xml:space="preserve"> </w:t>
            </w:r>
            <w:r>
              <w:rPr>
                <w:rFonts w:cstheme="minorHAnsi"/>
                <w:color w:val="000000"/>
                <w:spacing w:val="-1"/>
              </w:rPr>
              <w:t xml:space="preserve">teams </w:t>
            </w:r>
            <w:r w:rsidR="00B53648">
              <w:rPr>
                <w:rFonts w:cstheme="minorHAnsi"/>
                <w:color w:val="000000"/>
                <w:spacing w:val="-1"/>
              </w:rPr>
              <w:t xml:space="preserve">that </w:t>
            </w:r>
            <w:r w:rsidR="00B53648" w:rsidRPr="00EE2C6B">
              <w:rPr>
                <w:rFonts w:cstheme="minorHAnsi"/>
                <w:color w:val="000000"/>
                <w:spacing w:val="-1"/>
              </w:rPr>
              <w:t>delivers</w:t>
            </w:r>
            <w:r w:rsidR="008830E9" w:rsidRPr="00EE2C6B">
              <w:rPr>
                <w:rFonts w:cstheme="minorHAnsi"/>
                <w:color w:val="000000"/>
                <w:spacing w:val="-1"/>
              </w:rPr>
              <w:t xml:space="preserve"> fast, </w:t>
            </w:r>
            <w:r w:rsidR="00B53648">
              <w:rPr>
                <w:rFonts w:cstheme="minorHAnsi"/>
                <w:color w:val="000000"/>
                <w:spacing w:val="-1"/>
              </w:rPr>
              <w:t>friendly, and welcoming</w:t>
            </w:r>
            <w:r w:rsidR="00B53648" w:rsidRPr="00EE2C6B">
              <w:rPr>
                <w:rFonts w:cstheme="minorHAnsi"/>
                <w:color w:val="000000"/>
                <w:spacing w:val="-1"/>
              </w:rPr>
              <w:t xml:space="preserve"> customer</w:t>
            </w:r>
            <w:r w:rsidR="008830E9" w:rsidRPr="00EE2C6B">
              <w:rPr>
                <w:rFonts w:cstheme="minorHAnsi"/>
                <w:color w:val="000000"/>
                <w:spacing w:val="-1"/>
              </w:rPr>
              <w:t xml:space="preserve"> </w:t>
            </w:r>
            <w:r w:rsidR="00B53648">
              <w:rPr>
                <w:rFonts w:cstheme="minorHAnsi"/>
                <w:color w:val="000000"/>
                <w:spacing w:val="-1"/>
              </w:rPr>
              <w:t>experience</w:t>
            </w:r>
            <w:r w:rsidR="008830E9" w:rsidRPr="00EE2C6B">
              <w:rPr>
                <w:rFonts w:cstheme="minorHAnsi"/>
                <w:color w:val="000000"/>
                <w:spacing w:val="-1"/>
              </w:rPr>
              <w:t xml:space="preserve"> </w:t>
            </w:r>
          </w:p>
          <w:p w14:paraId="11C09C8D" w14:textId="77777777" w:rsidR="003262D4" w:rsidRPr="00EE2C6B" w:rsidRDefault="003262D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Generate financial reporting to analyze each position expense and profitability</w:t>
            </w:r>
          </w:p>
          <w:p w14:paraId="25429B26" w14:textId="36F121A2" w:rsidR="008830E9" w:rsidRDefault="00EE2C6B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Work</w:t>
            </w:r>
            <w:r w:rsidR="000E15C9" w:rsidRPr="00EE2C6B">
              <w:rPr>
                <w:rFonts w:cstheme="minorHAnsi"/>
                <w:color w:val="000000"/>
                <w:spacing w:val="-1"/>
              </w:rPr>
              <w:t xml:space="preserve"> closely with district manager in monthly forecasting and analyze variances to previous forecast and budget</w:t>
            </w:r>
          </w:p>
          <w:p w14:paraId="5BA40CFB" w14:textId="2D06E0D6" w:rsidR="00B53648" w:rsidRDefault="00B53648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Advise clients on account structures with complexity</w:t>
            </w:r>
          </w:p>
          <w:p w14:paraId="7BEC4F40" w14:textId="1C21CF74" w:rsidR="00B53648" w:rsidRDefault="00B53648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Proactively anticipate and advise team members and clients on risk and fraud to mitigate risk</w:t>
            </w:r>
          </w:p>
          <w:p w14:paraId="0746D70D" w14:textId="2298FBF9" w:rsidR="00865373" w:rsidRDefault="00865373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 xml:space="preserve">Lead multiple </w:t>
            </w:r>
            <w:r w:rsidR="00B53648">
              <w:rPr>
                <w:rFonts w:cstheme="minorHAnsi"/>
                <w:color w:val="000000"/>
                <w:spacing w:val="-1"/>
              </w:rPr>
              <w:t>teams’</w:t>
            </w:r>
            <w:r>
              <w:rPr>
                <w:rFonts w:cstheme="minorHAnsi"/>
                <w:color w:val="000000"/>
                <w:spacing w:val="-1"/>
              </w:rPr>
              <w:t xml:space="preserve"> preparedness and readiness for annual internal and external examinations by regulatory agencies</w:t>
            </w:r>
            <w:r w:rsidR="00B53648">
              <w:rPr>
                <w:rFonts w:cstheme="minorHAnsi"/>
                <w:color w:val="000000"/>
                <w:spacing w:val="-1"/>
              </w:rPr>
              <w:t xml:space="preserve"> </w:t>
            </w:r>
            <w:r>
              <w:rPr>
                <w:rFonts w:cstheme="minorHAnsi"/>
                <w:color w:val="000000"/>
                <w:spacing w:val="-1"/>
              </w:rPr>
              <w:t>and internal compliance and risk department</w:t>
            </w:r>
          </w:p>
          <w:p w14:paraId="43B4C3D2" w14:textId="77777777" w:rsidR="00865373" w:rsidRPr="00EE2C6B" w:rsidRDefault="00865373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Lead and provide subject matter expertise to drive and enhance regulatory, compliance and risk related discussions through meetings and morning huddles or one on one sessions with team members</w:t>
            </w:r>
          </w:p>
          <w:p w14:paraId="08C92EAD" w14:textId="77777777" w:rsidR="008F14F4" w:rsidRPr="00EE2C6B" w:rsidRDefault="008F14F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Escalate employee relation issues to human resources </w:t>
            </w:r>
          </w:p>
          <w:p w14:paraId="29105F17" w14:textId="77777777" w:rsidR="008F14F4" w:rsidRPr="00EE2C6B" w:rsidRDefault="008F14F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Assist all team members to stay in compliance by following employment policy and regulations</w:t>
            </w:r>
          </w:p>
          <w:p w14:paraId="741CD0B1" w14:textId="77777777" w:rsidR="0032501D" w:rsidRPr="00EE2C6B" w:rsidRDefault="008F14F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Assist team members to enroll in annual benefit programs offered by Wells Fargo</w:t>
            </w:r>
          </w:p>
          <w:p w14:paraId="107F0041" w14:textId="77777777" w:rsidR="008830E9" w:rsidRPr="00EE2C6B" w:rsidRDefault="008830E9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Increase customer retention from 60% to 80% and customer service experience</w:t>
            </w:r>
          </w:p>
          <w:p w14:paraId="73396B18" w14:textId="77777777" w:rsidR="008830E9" w:rsidRPr="00EE2C6B" w:rsidRDefault="008830E9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Network with potential candidates</w:t>
            </w:r>
            <w:r w:rsidR="008F14F4" w:rsidRPr="00EE2C6B">
              <w:rPr>
                <w:rFonts w:cstheme="minorHAnsi"/>
                <w:color w:val="000000"/>
                <w:spacing w:val="-1"/>
              </w:rPr>
              <w:t xml:space="preserve"> and recruit the best candidate</w:t>
            </w:r>
            <w:r w:rsidRPr="00EE2C6B">
              <w:rPr>
                <w:rFonts w:cstheme="minorHAnsi"/>
                <w:color w:val="000000"/>
                <w:spacing w:val="-1"/>
              </w:rPr>
              <w:t xml:space="preserve"> during visits to different businesses and social function</w:t>
            </w:r>
          </w:p>
          <w:p w14:paraId="7CCE5B5F" w14:textId="77777777" w:rsidR="008830E9" w:rsidRPr="00EE2C6B" w:rsidRDefault="008830E9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Create schedule for in person interview</w:t>
            </w:r>
          </w:p>
          <w:p w14:paraId="13943BD5" w14:textId="77777777" w:rsidR="0032501D" w:rsidRPr="00EE2C6B" w:rsidRDefault="0032501D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Conduct interviews and recommend candidates to service manager</w:t>
            </w:r>
          </w:p>
          <w:p w14:paraId="0530A9DC" w14:textId="77777777" w:rsidR="00B53648" w:rsidRDefault="00B53648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Conduct onboarding activities by gathering validating legal documents</w:t>
            </w:r>
          </w:p>
          <w:p w14:paraId="38C818A5" w14:textId="2EE7944A" w:rsidR="0032501D" w:rsidRPr="00EE2C6B" w:rsidRDefault="0032501D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Onboard new team members and prepare all the paperwork for onboarding </w:t>
            </w:r>
          </w:p>
          <w:p w14:paraId="6F66499B" w14:textId="77777777" w:rsidR="0032501D" w:rsidRPr="00EE2C6B" w:rsidRDefault="0032501D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Managed the offer process, including establishing salary ranges, other incentives available, start date, Support in-person appointments and Manage I-9 processes by ensuring appropriate documents are completed, maintain records and audits for accuracy, responsible for compliance principles of all documentation received</w:t>
            </w:r>
          </w:p>
          <w:p w14:paraId="4222AD14" w14:textId="77777777" w:rsidR="008830E9" w:rsidRPr="00EE2C6B" w:rsidRDefault="008830E9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Manage the operating goals of the store</w:t>
            </w:r>
          </w:p>
          <w:p w14:paraId="4756B627" w14:textId="46A62E75" w:rsidR="00743225" w:rsidRPr="00EE2C6B" w:rsidRDefault="00743225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Supported company HR initiatives and programs – recognition programs, Corporate Social Responsibility Programs, </w:t>
            </w:r>
            <w:r w:rsidR="00B53648" w:rsidRPr="00EE2C6B">
              <w:rPr>
                <w:rFonts w:cstheme="minorHAnsi"/>
                <w:color w:val="000000"/>
                <w:spacing w:val="-1"/>
              </w:rPr>
              <w:t>events,</w:t>
            </w:r>
            <w:r w:rsidRPr="00EE2C6B">
              <w:rPr>
                <w:rFonts w:cstheme="minorHAnsi"/>
                <w:color w:val="000000"/>
                <w:spacing w:val="-1"/>
              </w:rPr>
              <w:t xml:space="preserve"> and conferences.</w:t>
            </w:r>
          </w:p>
          <w:p w14:paraId="6496C07F" w14:textId="77777777" w:rsidR="00743225" w:rsidRPr="00EE2C6B" w:rsidRDefault="00743225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color w:val="000000"/>
                <w:spacing w:val="-1"/>
              </w:rPr>
            </w:pPr>
          </w:p>
          <w:p w14:paraId="0663A92C" w14:textId="77777777" w:rsidR="008830E9" w:rsidRPr="00EE2C6B" w:rsidRDefault="008830E9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Prepare and submit all the confidential documents for new team members</w:t>
            </w:r>
          </w:p>
          <w:p w14:paraId="385DB914" w14:textId="77777777" w:rsidR="008830E9" w:rsidRPr="00EE2C6B" w:rsidRDefault="008830E9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color w:val="000000"/>
                <w:spacing w:val="-1"/>
              </w:rPr>
            </w:pPr>
          </w:p>
          <w:p w14:paraId="7E9201AA" w14:textId="77777777" w:rsidR="00D13586" w:rsidRPr="00EE2C6B" w:rsidRDefault="002D7B0E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color w:val="000000"/>
                <w:spacing w:val="-1"/>
              </w:rPr>
            </w:pP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Service Manager                                      </w:t>
            </w:r>
            <w:r w:rsidR="00EE2C6B" w:rsidRPr="00EE2C6B">
              <w:rPr>
                <w:rFonts w:cstheme="minorHAnsi"/>
                <w:b/>
                <w:color w:val="000000"/>
                <w:spacing w:val="-1"/>
              </w:rPr>
              <w:t xml:space="preserve">                     </w:t>
            </w:r>
            <w:r w:rsidR="008830E9" w:rsidRPr="00EE2C6B">
              <w:rPr>
                <w:rFonts w:cstheme="minorHAnsi"/>
                <w:b/>
                <w:color w:val="000000"/>
                <w:spacing w:val="-1"/>
              </w:rPr>
              <w:t xml:space="preserve">  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 </w:t>
            </w:r>
            <w:r w:rsidR="008830E9" w:rsidRPr="00EE2C6B">
              <w:rPr>
                <w:rFonts w:cstheme="minorHAnsi"/>
                <w:b/>
                <w:color w:val="000000"/>
                <w:spacing w:val="-1"/>
              </w:rPr>
              <w:t>March 201</w:t>
            </w:r>
            <w:r w:rsidR="008C1615" w:rsidRPr="00EE2C6B">
              <w:rPr>
                <w:rFonts w:cstheme="minorHAnsi"/>
                <w:b/>
                <w:color w:val="000000"/>
                <w:spacing w:val="-1"/>
              </w:rPr>
              <w:t>6</w:t>
            </w:r>
            <w:r w:rsidR="008830E9" w:rsidRPr="00EE2C6B">
              <w:rPr>
                <w:rFonts w:cstheme="minorHAnsi"/>
                <w:b/>
                <w:color w:val="000000"/>
                <w:spacing w:val="-1"/>
              </w:rPr>
              <w:t>- June 2018</w:t>
            </w:r>
          </w:p>
          <w:p w14:paraId="4256C8F3" w14:textId="77777777" w:rsidR="002D7B0E" w:rsidRPr="00EE2C6B" w:rsidRDefault="006B3860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color w:val="000000"/>
                <w:spacing w:val="-1"/>
              </w:rPr>
            </w:pPr>
            <w:r w:rsidRPr="00EE2C6B">
              <w:rPr>
                <w:rFonts w:cstheme="minorHAnsi"/>
                <w:b/>
                <w:color w:val="000000"/>
                <w:spacing w:val="-1"/>
              </w:rPr>
              <w:t>W</w:t>
            </w:r>
            <w:r w:rsidR="002D7B0E" w:rsidRPr="00EE2C6B">
              <w:rPr>
                <w:rFonts w:cstheme="minorHAnsi"/>
                <w:b/>
                <w:color w:val="000000"/>
                <w:spacing w:val="-1"/>
              </w:rPr>
              <w:t xml:space="preserve">ells Fargo </w:t>
            </w:r>
            <w:r w:rsidR="002D7B0E" w:rsidRPr="00EE2C6B">
              <w:rPr>
                <w:rFonts w:ascii="MS Gothic" w:eastAsia="MS Gothic" w:hAnsi="MS Gothic" w:cs="MS Gothic" w:hint="eastAsia"/>
                <w:b/>
                <w:color w:val="000000"/>
                <w:spacing w:val="-1"/>
              </w:rPr>
              <w:t>－</w:t>
            </w:r>
            <w:r w:rsidR="002D7B0E" w:rsidRPr="00EE2C6B">
              <w:rPr>
                <w:rFonts w:cstheme="minorHAnsi"/>
                <w:b/>
                <w:color w:val="000000"/>
                <w:spacing w:val="-1"/>
              </w:rPr>
              <w:t xml:space="preserve"> Ballston Metro</w:t>
            </w:r>
          </w:p>
          <w:p w14:paraId="1667E53A" w14:textId="48FE0A8C" w:rsidR="002D7B0E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Lead a team of 4 tellers that delivers fast, fun and </w:t>
            </w:r>
            <w:r w:rsidR="00B53648" w:rsidRPr="00EE2C6B">
              <w:rPr>
                <w:rFonts w:cstheme="minorHAnsi"/>
                <w:color w:val="000000"/>
                <w:spacing w:val="-1"/>
              </w:rPr>
              <w:t>friendly customer</w:t>
            </w:r>
            <w:r w:rsidRPr="00EE2C6B">
              <w:rPr>
                <w:rFonts w:cstheme="minorHAnsi"/>
                <w:color w:val="000000"/>
                <w:spacing w:val="-1"/>
              </w:rPr>
              <w:t xml:space="preserve"> service </w:t>
            </w:r>
          </w:p>
          <w:p w14:paraId="2AD19878" w14:textId="77777777" w:rsidR="006B3860" w:rsidRPr="00EE2C6B" w:rsidRDefault="006B386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Support branch manager in planning and executing day to day activities to effectively run the branch</w:t>
            </w:r>
          </w:p>
          <w:p w14:paraId="45D3087D" w14:textId="77777777" w:rsidR="002D7B0E" w:rsidRPr="00EE2C6B" w:rsidRDefault="006B386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C</w:t>
            </w:r>
            <w:r w:rsidR="002D7B0E" w:rsidRPr="00EE2C6B">
              <w:rPr>
                <w:rFonts w:cstheme="minorHAnsi"/>
                <w:color w:val="000000"/>
                <w:spacing w:val="-1"/>
              </w:rPr>
              <w:t>reate, train and coach a successful team through the development of the staff</w:t>
            </w:r>
          </w:p>
          <w:p w14:paraId="4BF97588" w14:textId="77777777" w:rsidR="002D7B0E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Implement annual performance appraisals for all teller team</w:t>
            </w:r>
          </w:p>
          <w:p w14:paraId="3C1EBF3E" w14:textId="77777777" w:rsidR="002D7B0E" w:rsidRPr="00EE2C6B" w:rsidRDefault="006B386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Use and analyze cloud cord to create monthly and weekly schedules for teller team</w:t>
            </w:r>
          </w:p>
          <w:p w14:paraId="029B8964" w14:textId="77777777" w:rsidR="002D7B0E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Monitor staffing closely to avoid service breaks</w:t>
            </w:r>
          </w:p>
          <w:p w14:paraId="23F268F8" w14:textId="77777777" w:rsidR="002D7B0E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Manage the operating goals of the store</w:t>
            </w:r>
          </w:p>
          <w:p w14:paraId="25B1A8F2" w14:textId="77777777" w:rsidR="00910CBB" w:rsidRPr="00EE2C6B" w:rsidRDefault="006B386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A</w:t>
            </w:r>
            <w:r w:rsidR="002D7B0E" w:rsidRPr="00EE2C6B">
              <w:rPr>
                <w:rFonts w:cstheme="minorHAnsi"/>
                <w:color w:val="000000"/>
                <w:spacing w:val="-1"/>
              </w:rPr>
              <w:t>chieved performing BCR (audit) evaluation during tenure as Service manager</w:t>
            </w:r>
          </w:p>
          <w:p w14:paraId="2BAB14E5" w14:textId="77777777" w:rsidR="006E049F" w:rsidRPr="00EE2C6B" w:rsidRDefault="006E049F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Implement and revise processes to effectively run the teller line</w:t>
            </w:r>
          </w:p>
          <w:p w14:paraId="5D4D6BE2" w14:textId="77777777" w:rsidR="006E049F" w:rsidRPr="00EE2C6B" w:rsidRDefault="006E049F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Collaborate with branch manager and tellers to establish development plans</w:t>
            </w:r>
          </w:p>
          <w:p w14:paraId="7E309D02" w14:textId="77777777" w:rsidR="006E049F" w:rsidRPr="00EE2C6B" w:rsidRDefault="006E049F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color w:val="000000"/>
                <w:spacing w:val="-1"/>
              </w:rPr>
            </w:pPr>
          </w:p>
          <w:p w14:paraId="2A0442C0" w14:textId="77777777" w:rsidR="00D13586" w:rsidRPr="00EE2C6B" w:rsidRDefault="00D13586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color w:val="000000"/>
                <w:spacing w:val="-1"/>
              </w:rPr>
            </w:pPr>
          </w:p>
          <w:p w14:paraId="00817E52" w14:textId="77777777" w:rsidR="00D13586" w:rsidRPr="00EE2C6B" w:rsidRDefault="002D7B0E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color w:val="000000"/>
                <w:spacing w:val="-1"/>
              </w:rPr>
            </w:pP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Lead Teller                                     </w:t>
            </w:r>
            <w:r w:rsidR="008C1615" w:rsidRPr="00EE2C6B">
              <w:rPr>
                <w:rFonts w:cstheme="minorHAnsi"/>
                <w:b/>
                <w:color w:val="000000"/>
                <w:spacing w:val="-1"/>
              </w:rPr>
              <w:t xml:space="preserve">                     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 </w:t>
            </w:r>
            <w:r w:rsidR="009C1063" w:rsidRPr="00EE2C6B">
              <w:rPr>
                <w:rFonts w:cstheme="minorHAnsi"/>
                <w:b/>
                <w:color w:val="000000"/>
                <w:spacing w:val="-1"/>
              </w:rPr>
              <w:t xml:space="preserve">   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 </w:t>
            </w:r>
            <w:r w:rsidR="009C1063" w:rsidRPr="00EE2C6B">
              <w:rPr>
                <w:rFonts w:cstheme="minorHAnsi"/>
                <w:b/>
                <w:color w:val="000000"/>
                <w:spacing w:val="-1"/>
              </w:rPr>
              <w:t>February 201</w:t>
            </w:r>
            <w:r w:rsidR="008C1615" w:rsidRPr="00EE2C6B">
              <w:rPr>
                <w:rFonts w:cstheme="minorHAnsi"/>
                <w:b/>
                <w:color w:val="000000"/>
                <w:spacing w:val="-1"/>
              </w:rPr>
              <w:t>5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 to </w:t>
            </w:r>
            <w:r w:rsidR="008C1615" w:rsidRPr="00EE2C6B">
              <w:rPr>
                <w:rFonts w:cstheme="minorHAnsi"/>
                <w:b/>
                <w:color w:val="000000"/>
                <w:spacing w:val="-1"/>
              </w:rPr>
              <w:t>March 2016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br/>
              <w:t xml:space="preserve">Wells Fargo </w:t>
            </w:r>
            <w:r w:rsidRPr="00EE2C6B">
              <w:rPr>
                <w:rFonts w:ascii="MS Gothic" w:eastAsia="MS Gothic" w:hAnsi="MS Gothic" w:cs="MS Gothic" w:hint="eastAsia"/>
                <w:b/>
                <w:color w:val="000000"/>
                <w:spacing w:val="-1"/>
              </w:rPr>
              <w:t>－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 Ballston Metro</w:t>
            </w:r>
            <w:r w:rsidR="00EE0B8D" w:rsidRPr="00EE2C6B">
              <w:rPr>
                <w:rFonts w:cstheme="minorHAnsi"/>
                <w:b/>
                <w:color w:val="000000"/>
                <w:spacing w:val="-1"/>
              </w:rPr>
              <w:t xml:space="preserve"> </w:t>
            </w:r>
          </w:p>
          <w:p w14:paraId="02D7B69B" w14:textId="77777777" w:rsidR="002D7B0E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Provide excellent customer service in all cu</w:t>
            </w:r>
            <w:r w:rsidR="006B3860" w:rsidRPr="00EE2C6B">
              <w:rPr>
                <w:rFonts w:cstheme="minorHAnsi"/>
                <w:color w:val="000000"/>
                <w:spacing w:val="-1"/>
              </w:rPr>
              <w:t>stomer interactions m</w:t>
            </w:r>
            <w:r w:rsidRPr="00EE2C6B">
              <w:rPr>
                <w:rFonts w:cstheme="minorHAnsi"/>
                <w:color w:val="000000"/>
                <w:spacing w:val="-1"/>
              </w:rPr>
              <w:t>anage and</w:t>
            </w:r>
          </w:p>
          <w:p w14:paraId="28850F3C" w14:textId="77777777" w:rsidR="002D7B0E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Resolve customer conflicts Follow policies and procedures to ensure compliance </w:t>
            </w:r>
          </w:p>
          <w:p w14:paraId="13A6353F" w14:textId="77777777" w:rsidR="002D7B0E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Schedule and mo</w:t>
            </w:r>
            <w:r w:rsidR="006B3860" w:rsidRPr="00EE2C6B">
              <w:rPr>
                <w:rFonts w:cstheme="minorHAnsi"/>
                <w:color w:val="000000"/>
                <w:spacing w:val="-1"/>
              </w:rPr>
              <w:t>nitor staffing for teller line r</w:t>
            </w:r>
            <w:r w:rsidRPr="00EE2C6B">
              <w:rPr>
                <w:rFonts w:cstheme="minorHAnsi"/>
                <w:color w:val="000000"/>
                <w:spacing w:val="-1"/>
              </w:rPr>
              <w:t>esponsible for ordering cash,</w:t>
            </w:r>
          </w:p>
          <w:p w14:paraId="6A555ECE" w14:textId="77777777" w:rsidR="00C005A4" w:rsidRPr="00EE2C6B" w:rsidRDefault="00C005A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S</w:t>
            </w:r>
            <w:r w:rsidR="002D7B0E" w:rsidRPr="00EE2C6B">
              <w:rPr>
                <w:rFonts w:cstheme="minorHAnsi"/>
                <w:color w:val="000000"/>
                <w:spacing w:val="-1"/>
              </w:rPr>
              <w:t xml:space="preserve">end out teller work, and opening and </w:t>
            </w:r>
            <w:r w:rsidRPr="00EE2C6B">
              <w:rPr>
                <w:rFonts w:cstheme="minorHAnsi"/>
                <w:color w:val="000000"/>
                <w:spacing w:val="-1"/>
              </w:rPr>
              <w:t>clos</w:t>
            </w:r>
            <w:r w:rsidR="006B3860" w:rsidRPr="00EE2C6B">
              <w:rPr>
                <w:rFonts w:cstheme="minorHAnsi"/>
                <w:color w:val="000000"/>
                <w:spacing w:val="-1"/>
              </w:rPr>
              <w:t>ing the branch i</w:t>
            </w:r>
            <w:r w:rsidRPr="00EE2C6B">
              <w:rPr>
                <w:rFonts w:cstheme="minorHAnsi"/>
                <w:color w:val="000000"/>
                <w:spacing w:val="-1"/>
              </w:rPr>
              <w:t>n charge of</w:t>
            </w:r>
          </w:p>
          <w:p w14:paraId="6822EDC5" w14:textId="77777777" w:rsidR="00C005A4" w:rsidRPr="00EE2C6B" w:rsidRDefault="006B386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Ordering</w:t>
            </w:r>
            <w:r w:rsidR="00C005A4" w:rsidRPr="00EE2C6B">
              <w:rPr>
                <w:rFonts w:cstheme="minorHAnsi"/>
                <w:color w:val="000000"/>
                <w:spacing w:val="-1"/>
              </w:rPr>
              <w:t xml:space="preserve"> and ship</w:t>
            </w:r>
            <w:r w:rsidRPr="00EE2C6B">
              <w:rPr>
                <w:rFonts w:cstheme="minorHAnsi"/>
                <w:color w:val="000000"/>
                <w:spacing w:val="-1"/>
              </w:rPr>
              <w:t>ping</w:t>
            </w:r>
            <w:r w:rsidR="002D7B0E" w:rsidRPr="00EE2C6B">
              <w:rPr>
                <w:rFonts w:cstheme="minorHAnsi"/>
                <w:color w:val="000000"/>
                <w:spacing w:val="-1"/>
              </w:rPr>
              <w:t xml:space="preserve"> out foreign currency </w:t>
            </w:r>
          </w:p>
          <w:p w14:paraId="1F089A80" w14:textId="77777777" w:rsidR="00C005A4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ATM custodian for 3 consecutive quarters </w:t>
            </w:r>
          </w:p>
          <w:p w14:paraId="281BE49D" w14:textId="5D6B3852" w:rsidR="00CD14F0" w:rsidRPr="00EE2C6B" w:rsidRDefault="002D7B0E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Received recognition for best achieve</w:t>
            </w:r>
            <w:r w:rsidR="006E049F" w:rsidRPr="00EE2C6B">
              <w:rPr>
                <w:rFonts w:cstheme="minorHAnsi"/>
                <w:color w:val="000000"/>
                <w:spacing w:val="-1"/>
              </w:rPr>
              <w:t xml:space="preserve">ment in sales in the teller </w:t>
            </w:r>
            <w:r w:rsidR="00B53648" w:rsidRPr="00EE2C6B">
              <w:rPr>
                <w:rFonts w:cstheme="minorHAnsi"/>
                <w:color w:val="000000"/>
                <w:spacing w:val="-1"/>
              </w:rPr>
              <w:t>line</w:t>
            </w:r>
          </w:p>
          <w:p w14:paraId="511E12C8" w14:textId="77777777" w:rsidR="00F17AFD" w:rsidRDefault="00F17AFD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color w:val="000000"/>
                <w:spacing w:val="-1"/>
              </w:rPr>
            </w:pPr>
          </w:p>
          <w:p w14:paraId="09C361E5" w14:textId="77777777" w:rsidR="00F17AFD" w:rsidRDefault="00F17AFD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color w:val="000000"/>
                <w:spacing w:val="-1"/>
              </w:rPr>
            </w:pPr>
          </w:p>
          <w:p w14:paraId="278F3C80" w14:textId="77777777" w:rsidR="00C005A4" w:rsidRPr="00EE2C6B" w:rsidRDefault="00C005A4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color w:val="000000"/>
                <w:spacing w:val="-1"/>
              </w:rPr>
            </w:pP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Teller                                                                  </w:t>
            </w:r>
            <w:r w:rsidR="008C1615" w:rsidRPr="00EE2C6B">
              <w:rPr>
                <w:rFonts w:cstheme="minorHAnsi"/>
                <w:b/>
                <w:color w:val="000000"/>
                <w:spacing w:val="-1"/>
              </w:rPr>
              <w:t xml:space="preserve">     </w:t>
            </w:r>
            <w:r w:rsidR="009C1063" w:rsidRPr="00EE2C6B">
              <w:rPr>
                <w:rFonts w:cstheme="minorHAnsi"/>
                <w:b/>
                <w:color w:val="000000"/>
                <w:spacing w:val="-1"/>
              </w:rPr>
              <w:t xml:space="preserve">  October 2014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 to </w:t>
            </w:r>
            <w:r w:rsidR="009C1063" w:rsidRPr="00EE2C6B">
              <w:rPr>
                <w:rFonts w:cstheme="minorHAnsi"/>
                <w:b/>
                <w:color w:val="000000"/>
                <w:spacing w:val="-1"/>
              </w:rPr>
              <w:t xml:space="preserve">February </w:t>
            </w:r>
            <w:r w:rsidR="008C1615" w:rsidRPr="00EE2C6B">
              <w:rPr>
                <w:rFonts w:cstheme="minorHAnsi"/>
                <w:b/>
                <w:color w:val="000000"/>
                <w:spacing w:val="-1"/>
              </w:rPr>
              <w:t>2015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br/>
              <w:t xml:space="preserve">Wells Fargo </w:t>
            </w:r>
            <w:r w:rsidRPr="00EE2C6B">
              <w:rPr>
                <w:rFonts w:ascii="MS Gothic" w:eastAsia="MS Gothic" w:hAnsi="MS Gothic" w:cs="MS Gothic" w:hint="eastAsia"/>
                <w:b/>
                <w:color w:val="000000"/>
                <w:spacing w:val="-1"/>
              </w:rPr>
              <w:t>－</w:t>
            </w: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 McLean </w:t>
            </w:r>
          </w:p>
          <w:p w14:paraId="3D10B7B8" w14:textId="77777777" w:rsidR="00C005A4" w:rsidRPr="00EE2C6B" w:rsidRDefault="006B386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Provide exceptional</w:t>
            </w:r>
            <w:r w:rsidR="00C005A4" w:rsidRPr="00EE2C6B">
              <w:rPr>
                <w:rFonts w:cstheme="minorHAnsi"/>
                <w:color w:val="000000"/>
                <w:spacing w:val="-1"/>
              </w:rPr>
              <w:t xml:space="preserve"> customer service (Recognized by Wells Fargo CEO)</w:t>
            </w:r>
          </w:p>
          <w:p w14:paraId="4564D0AE" w14:textId="77777777" w:rsidR="006B3860" w:rsidRPr="00EE2C6B" w:rsidRDefault="006B386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Ranked </w:t>
            </w:r>
            <w:r w:rsidR="00C005A4" w:rsidRPr="00EE2C6B">
              <w:rPr>
                <w:rFonts w:cstheme="minorHAnsi"/>
                <w:color w:val="000000"/>
                <w:spacing w:val="-1"/>
              </w:rPr>
              <w:t>4th best teller in sales in Greate</w:t>
            </w:r>
            <w:r w:rsidRPr="00EE2C6B">
              <w:rPr>
                <w:rFonts w:cstheme="minorHAnsi"/>
                <w:color w:val="000000"/>
                <w:spacing w:val="-1"/>
              </w:rPr>
              <w:t>r McLean District for the 2nd</w:t>
            </w:r>
          </w:p>
          <w:p w14:paraId="47A67DF3" w14:textId="77777777" w:rsidR="00C005A4" w:rsidRPr="00EE2C6B" w:rsidRDefault="00C005A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 quarter 2015 </w:t>
            </w:r>
          </w:p>
          <w:p w14:paraId="593AABD7" w14:textId="77777777" w:rsidR="00C005A4" w:rsidRPr="00EE2C6B" w:rsidRDefault="00C005A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Top Teller in Sales in McLean Branch for 2 consecutive quarters</w:t>
            </w:r>
          </w:p>
          <w:p w14:paraId="3ADF4BC5" w14:textId="77777777" w:rsidR="00C005A4" w:rsidRPr="00EE2C6B" w:rsidRDefault="00C005A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Responsible for preparing and releasing cash shipment, as well as ordering cash </w:t>
            </w:r>
          </w:p>
          <w:p w14:paraId="236A974A" w14:textId="77777777" w:rsidR="002D7B0E" w:rsidRPr="00EE2C6B" w:rsidRDefault="00C005A4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Responsible for foreign currency transactions ATM custodian for two consecutive quarters.</w:t>
            </w:r>
          </w:p>
          <w:p w14:paraId="4B3AB9BD" w14:textId="77777777" w:rsidR="00A9391A" w:rsidRPr="00EE2C6B" w:rsidRDefault="00F17AFD" w:rsidP="00F17AFD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 xml:space="preserve">       </w:t>
            </w:r>
            <w:r w:rsidR="00A9391A" w:rsidRPr="00EE2C6B">
              <w:rPr>
                <w:rFonts w:cstheme="minorHAnsi"/>
                <w:b/>
                <w:color w:val="000000"/>
                <w:spacing w:val="-1"/>
              </w:rPr>
              <w:t>Recruiting manager</w:t>
            </w:r>
            <w:r w:rsidR="000325B0" w:rsidRPr="00EE2C6B">
              <w:rPr>
                <w:rFonts w:cstheme="minorHAnsi"/>
                <w:b/>
                <w:color w:val="000000"/>
                <w:spacing w:val="-1"/>
              </w:rPr>
              <w:t xml:space="preserve"> /Head Teacher</w:t>
            </w:r>
            <w:r w:rsidR="00A9391A" w:rsidRPr="00EE2C6B">
              <w:rPr>
                <w:rFonts w:cstheme="minorHAnsi"/>
                <w:b/>
                <w:color w:val="000000"/>
                <w:spacing w:val="-1"/>
              </w:rPr>
              <w:t xml:space="preserve">   </w:t>
            </w:r>
            <w:r w:rsidR="000325B0" w:rsidRPr="00EE2C6B">
              <w:rPr>
                <w:rFonts w:cstheme="minorHAnsi"/>
                <w:b/>
                <w:color w:val="000000"/>
                <w:spacing w:val="-1"/>
              </w:rPr>
              <w:t xml:space="preserve">  </w:t>
            </w:r>
            <w:r w:rsidR="00A9391A" w:rsidRPr="00EE2C6B">
              <w:rPr>
                <w:rFonts w:cstheme="minorHAnsi"/>
                <w:b/>
                <w:color w:val="000000"/>
                <w:spacing w:val="-1"/>
              </w:rPr>
              <w:t xml:space="preserve">           March 2011- September 2014</w:t>
            </w:r>
          </w:p>
          <w:p w14:paraId="26F468EB" w14:textId="77777777" w:rsidR="00A9391A" w:rsidRPr="00EE2C6B" w:rsidRDefault="00EE2C6B" w:rsidP="00EE2C6B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0000"/>
                <w:spacing w:val="-1"/>
              </w:rPr>
            </w:pPr>
            <w:r w:rsidRPr="00EE2C6B">
              <w:rPr>
                <w:rFonts w:cstheme="minorHAnsi"/>
                <w:b/>
                <w:color w:val="000000"/>
                <w:spacing w:val="-1"/>
              </w:rPr>
              <w:t xml:space="preserve">       </w:t>
            </w:r>
            <w:r w:rsidR="00A9391A" w:rsidRPr="00EE2C6B">
              <w:rPr>
                <w:rFonts w:cstheme="minorHAnsi"/>
                <w:b/>
                <w:color w:val="000000"/>
                <w:spacing w:val="-1"/>
              </w:rPr>
              <w:t>Modern English-Kuala Lumpur-Malaysia</w:t>
            </w:r>
          </w:p>
          <w:p w14:paraId="0969D05F" w14:textId="4FC9F6CD" w:rsidR="00A9391A" w:rsidRPr="00EE2C6B" w:rsidRDefault="00DE57D1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Find the best candidate inside the education system </w:t>
            </w:r>
            <w:r w:rsidR="00B53648" w:rsidRPr="00EE2C6B">
              <w:rPr>
                <w:rFonts w:cstheme="minorHAnsi"/>
                <w:color w:val="000000"/>
                <w:spacing w:val="-1"/>
              </w:rPr>
              <w:t>to</w:t>
            </w:r>
            <w:r w:rsidRPr="00EE2C6B">
              <w:rPr>
                <w:rFonts w:cstheme="minorHAnsi"/>
                <w:color w:val="000000"/>
                <w:spacing w:val="-1"/>
              </w:rPr>
              <w:t xml:space="preserve"> serve our students with the </w:t>
            </w:r>
            <w:r w:rsidR="00B53648" w:rsidRPr="00EE2C6B">
              <w:rPr>
                <w:rFonts w:cstheme="minorHAnsi"/>
                <w:color w:val="000000"/>
                <w:spacing w:val="-1"/>
              </w:rPr>
              <w:t>award-winning</w:t>
            </w:r>
            <w:r w:rsidRPr="00EE2C6B">
              <w:rPr>
                <w:rFonts w:cstheme="minorHAnsi"/>
                <w:color w:val="000000"/>
                <w:spacing w:val="-1"/>
              </w:rPr>
              <w:t xml:space="preserve"> service</w:t>
            </w:r>
          </w:p>
          <w:p w14:paraId="3B6B8D8D" w14:textId="77777777" w:rsidR="00DE57D1" w:rsidRPr="00EE2C6B" w:rsidRDefault="00DE57D1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Practically research top talents and stay updated on current business news</w:t>
            </w:r>
          </w:p>
          <w:p w14:paraId="2822272D" w14:textId="77F141CE" w:rsidR="00DE57D1" w:rsidRPr="00EE2C6B" w:rsidRDefault="00DE57D1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Execute on referral generation by organizing</w:t>
            </w:r>
            <w:r w:rsidR="00B53648" w:rsidRPr="00EE2C6B">
              <w:rPr>
                <w:rFonts w:cstheme="minorHAnsi"/>
                <w:color w:val="000000"/>
                <w:spacing w:val="-1"/>
              </w:rPr>
              <w:t>/ attending</w:t>
            </w:r>
            <w:r w:rsidRPr="00EE2C6B">
              <w:rPr>
                <w:rFonts w:cstheme="minorHAnsi"/>
                <w:color w:val="000000"/>
                <w:spacing w:val="-1"/>
              </w:rPr>
              <w:t xml:space="preserve"> events and sourcing campaigns</w:t>
            </w:r>
          </w:p>
          <w:p w14:paraId="4145B1BB" w14:textId="77777777" w:rsidR="00DE57D1" w:rsidRPr="00EE2C6B" w:rsidRDefault="00DE57D1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 xml:space="preserve">Educate candidates </w:t>
            </w:r>
            <w:r w:rsidR="000325B0" w:rsidRPr="00EE2C6B">
              <w:rPr>
                <w:rFonts w:cstheme="minorHAnsi"/>
                <w:color w:val="000000"/>
                <w:spacing w:val="-1"/>
              </w:rPr>
              <w:t>on the job requirement and prepare them to start their classes</w:t>
            </w:r>
          </w:p>
          <w:p w14:paraId="29C0183E" w14:textId="77777777" w:rsidR="000325B0" w:rsidRPr="00EE2C6B" w:rsidRDefault="000325B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Review lesson plans for all teachers</w:t>
            </w:r>
          </w:p>
          <w:p w14:paraId="496EDD09" w14:textId="77777777" w:rsidR="000325B0" w:rsidRPr="00EE2C6B" w:rsidRDefault="000325B0" w:rsidP="00EE2C6B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EE2C6B">
              <w:rPr>
                <w:rFonts w:cstheme="minorHAnsi"/>
                <w:color w:val="000000"/>
                <w:spacing w:val="-1"/>
              </w:rPr>
              <w:t>Have regular weekly meetings to go over all the updates and changes</w:t>
            </w:r>
          </w:p>
          <w:p w14:paraId="3D228C4B" w14:textId="77777777" w:rsidR="00A9391A" w:rsidRPr="00EE2C6B" w:rsidRDefault="00A9391A" w:rsidP="00EE2C6B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color w:val="000000"/>
                <w:spacing w:val="-1"/>
              </w:rPr>
            </w:pPr>
          </w:p>
        </w:tc>
      </w:tr>
      <w:tr w:rsidR="00EE3FBA" w:rsidRPr="00EE3FBA" w14:paraId="2CC9182C" w14:textId="77777777" w:rsidTr="00EE2C6B">
        <w:sdt>
          <w:sdtPr>
            <w:rPr>
              <w:rFonts w:cstheme="minorHAnsi"/>
              <w:b w:val="0"/>
              <w:bCs/>
              <w:color w:val="000000" w:themeColor="text1"/>
            </w:rPr>
            <w:alias w:val="Education:"/>
            <w:tag w:val="Education:"/>
            <w:id w:val="5444174"/>
            <w:placeholder>
              <w:docPart w:val="543927D39C2C4AFBA7146F58F48A2670"/>
            </w:placeholder>
            <w:temporary/>
            <w:showingPlcHdr/>
          </w:sdtPr>
          <w:sdtEndPr/>
          <w:sdtContent>
            <w:tc>
              <w:tcPr>
                <w:tcW w:w="117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BD6033D" w14:textId="77777777" w:rsidR="00910CBB" w:rsidRPr="00A9391A" w:rsidRDefault="004513B2" w:rsidP="002B7E4E">
                <w:pPr>
                  <w:pStyle w:val="Heading1"/>
                  <w:rPr>
                    <w:rFonts w:cstheme="minorHAnsi"/>
                    <w:b w:val="0"/>
                    <w:bCs/>
                    <w:color w:val="000000" w:themeColor="text1"/>
                  </w:rPr>
                </w:pPr>
                <w:r w:rsidRPr="00F17AFD">
                  <w:rPr>
                    <w:rFonts w:cstheme="minorHAnsi"/>
                    <w:bCs/>
                    <w:color w:val="000000" w:themeColor="text1"/>
                  </w:rPr>
                  <w:t>Education</w:t>
                </w:r>
              </w:p>
            </w:tc>
          </w:sdtContent>
        </w:sdt>
        <w:tc>
          <w:tcPr>
            <w:tcW w:w="819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C473405" w14:textId="77777777" w:rsidR="00910CBB" w:rsidRPr="00A9391A" w:rsidRDefault="009C1063" w:rsidP="00DB364A">
            <w:pPr>
              <w:pStyle w:val="ListBullet"/>
              <w:rPr>
                <w:rFonts w:cstheme="minorHAnsi"/>
                <w:bCs/>
                <w:color w:val="000000"/>
                <w:spacing w:val="-1"/>
              </w:rPr>
            </w:pPr>
            <w:r w:rsidRPr="00A9391A">
              <w:rPr>
                <w:rFonts w:cstheme="minorHAnsi"/>
                <w:bCs/>
                <w:color w:val="000000"/>
                <w:spacing w:val="-1"/>
              </w:rPr>
              <w:t>British Council –</w:t>
            </w:r>
            <w:r w:rsidR="00B656B9" w:rsidRPr="00A9391A">
              <w:rPr>
                <w:rFonts w:cstheme="minorHAnsi"/>
                <w:bCs/>
                <w:color w:val="000000"/>
                <w:spacing w:val="-1"/>
              </w:rPr>
              <w:t xml:space="preserve"> </w:t>
            </w:r>
            <w:r w:rsidRPr="00A9391A">
              <w:rPr>
                <w:rFonts w:cstheme="minorHAnsi"/>
                <w:bCs/>
                <w:color w:val="000000"/>
                <w:spacing w:val="-1"/>
              </w:rPr>
              <w:t>Kuala Lumpur, Malaysia</w:t>
            </w:r>
            <w:r w:rsidR="00B656B9" w:rsidRPr="00A9391A">
              <w:rPr>
                <w:rFonts w:cstheme="minorHAnsi"/>
                <w:bCs/>
                <w:color w:val="000000"/>
                <w:spacing w:val="-1"/>
              </w:rPr>
              <w:t xml:space="preserve"> – </w:t>
            </w:r>
            <w:r w:rsidRPr="00A9391A">
              <w:rPr>
                <w:rFonts w:cstheme="minorHAnsi"/>
                <w:bCs/>
                <w:color w:val="000000"/>
                <w:spacing w:val="-1"/>
              </w:rPr>
              <w:t>CELTA (Certificate in English Language Teaching  To Adults) 2014</w:t>
            </w:r>
          </w:p>
          <w:p w14:paraId="32A37D35" w14:textId="77777777" w:rsidR="009C1063" w:rsidRPr="00A9391A" w:rsidRDefault="009C1063" w:rsidP="00DB364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Cs/>
                <w:color w:val="000000"/>
                <w:spacing w:val="-1"/>
              </w:rPr>
            </w:pPr>
          </w:p>
          <w:p w14:paraId="4507287B" w14:textId="77777777" w:rsidR="00B656B9" w:rsidRPr="00A9391A" w:rsidRDefault="009C1063" w:rsidP="00DB364A">
            <w:pPr>
              <w:pStyle w:val="ListBullet"/>
              <w:rPr>
                <w:rFonts w:cstheme="minorHAnsi"/>
                <w:bCs/>
                <w:color w:val="000000"/>
                <w:spacing w:val="-1"/>
              </w:rPr>
            </w:pPr>
            <w:r w:rsidRPr="00A9391A">
              <w:rPr>
                <w:rFonts w:cstheme="minorHAnsi"/>
                <w:bCs/>
                <w:color w:val="000000"/>
                <w:spacing w:val="-1"/>
              </w:rPr>
              <w:t>Shahid Beheshti University – Tehran, Iran  – Masters in Geology  2010</w:t>
            </w:r>
          </w:p>
          <w:p w14:paraId="3EA8C270" w14:textId="77777777" w:rsidR="009C1063" w:rsidRPr="00A9391A" w:rsidRDefault="009C1063" w:rsidP="00DB364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Cs/>
                <w:color w:val="000000"/>
                <w:spacing w:val="-1"/>
              </w:rPr>
            </w:pPr>
          </w:p>
          <w:p w14:paraId="6B380EAA" w14:textId="77777777" w:rsidR="009C1063" w:rsidRPr="00A9391A" w:rsidRDefault="009C1063" w:rsidP="00DB364A">
            <w:pPr>
              <w:pStyle w:val="ListBullet"/>
              <w:rPr>
                <w:rFonts w:cstheme="minorHAnsi"/>
                <w:bCs/>
                <w:color w:val="000000"/>
                <w:spacing w:val="-1"/>
              </w:rPr>
            </w:pPr>
            <w:r w:rsidRPr="00A9391A">
              <w:rPr>
                <w:rFonts w:cstheme="minorHAnsi"/>
                <w:bCs/>
                <w:color w:val="000000"/>
                <w:spacing w:val="-1"/>
              </w:rPr>
              <w:t>Shahid Beheshti University – Tehran, Iran  –Bachelors in Geology  2006</w:t>
            </w:r>
          </w:p>
          <w:p w14:paraId="609770A3" w14:textId="77777777" w:rsidR="009C1063" w:rsidRPr="00A9391A" w:rsidRDefault="009C1063" w:rsidP="009C1063">
            <w:pPr>
              <w:rPr>
                <w:bCs/>
              </w:rPr>
            </w:pPr>
          </w:p>
        </w:tc>
      </w:tr>
      <w:tr w:rsidR="00CD14F0" w:rsidRPr="00EE3FBA" w14:paraId="7C4F5895" w14:textId="77777777" w:rsidTr="00EE2C6B">
        <w:tc>
          <w:tcPr>
            <w:tcW w:w="117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39B12C99" w14:textId="77777777" w:rsidR="00CD14F0" w:rsidRPr="00EE3FBA" w:rsidRDefault="00CD14F0" w:rsidP="00CD14F0">
            <w:pPr>
              <w:pStyle w:val="Heading1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Skills</w:t>
            </w:r>
          </w:p>
        </w:tc>
        <w:tc>
          <w:tcPr>
            <w:tcW w:w="819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D08B08A" w14:textId="77777777" w:rsidR="00CD14F0" w:rsidRDefault="00CD14F0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CD14F0">
              <w:rPr>
                <w:rFonts w:cstheme="minorHAnsi"/>
                <w:color w:val="000000"/>
                <w:spacing w:val="-1"/>
              </w:rPr>
              <w:t>Goal oriented</w:t>
            </w:r>
          </w:p>
          <w:p w14:paraId="3169787F" w14:textId="77777777" w:rsidR="00DE57D1" w:rsidRDefault="00DE57D1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Strong attention to details</w:t>
            </w:r>
          </w:p>
          <w:p w14:paraId="36407C39" w14:textId="77777777" w:rsidR="00DE57D1" w:rsidRPr="00CD14F0" w:rsidRDefault="00DE57D1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Highly organized</w:t>
            </w:r>
          </w:p>
          <w:p w14:paraId="62EA799C" w14:textId="77777777" w:rsidR="00CD14F0" w:rsidRPr="00CD14F0" w:rsidRDefault="006B3860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M</w:t>
            </w:r>
            <w:r w:rsidR="00CD14F0" w:rsidRPr="00CD14F0">
              <w:rPr>
                <w:rFonts w:cstheme="minorHAnsi"/>
                <w:color w:val="000000"/>
                <w:spacing w:val="-1"/>
              </w:rPr>
              <w:t>ulti-tasking</w:t>
            </w:r>
          </w:p>
          <w:p w14:paraId="58484CE2" w14:textId="77777777" w:rsidR="00CD14F0" w:rsidRPr="00CD14F0" w:rsidRDefault="00CD14F0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CD14F0">
              <w:rPr>
                <w:rFonts w:cstheme="minorHAnsi"/>
                <w:color w:val="000000"/>
                <w:spacing w:val="-1"/>
              </w:rPr>
              <w:t xml:space="preserve">Bilingual (Farsi and English) </w:t>
            </w:r>
          </w:p>
          <w:p w14:paraId="68BA5390" w14:textId="77777777" w:rsidR="00CD14F0" w:rsidRPr="00CD14F0" w:rsidRDefault="00CD14F0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CD14F0">
              <w:rPr>
                <w:rFonts w:cstheme="minorHAnsi"/>
                <w:color w:val="000000"/>
                <w:spacing w:val="-1"/>
              </w:rPr>
              <w:t>Expert in staff management and scheduling</w:t>
            </w:r>
          </w:p>
          <w:p w14:paraId="4F24B6DE" w14:textId="77777777" w:rsidR="00CD14F0" w:rsidRPr="00CD14F0" w:rsidRDefault="00CD14F0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CD14F0">
              <w:rPr>
                <w:rFonts w:cstheme="minorHAnsi"/>
                <w:color w:val="000000"/>
                <w:spacing w:val="-1"/>
              </w:rPr>
              <w:t xml:space="preserve">Excellent in team leadership </w:t>
            </w:r>
          </w:p>
          <w:p w14:paraId="4E8850A5" w14:textId="77777777" w:rsidR="00CD14F0" w:rsidRPr="00CD14F0" w:rsidRDefault="00CD14F0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 w:rsidRPr="00CD14F0">
              <w:rPr>
                <w:rFonts w:cstheme="minorHAnsi"/>
                <w:color w:val="000000"/>
                <w:spacing w:val="-1"/>
              </w:rPr>
              <w:t xml:space="preserve">Outstanding in written and verbal communication </w:t>
            </w:r>
          </w:p>
          <w:p w14:paraId="5E8A964B" w14:textId="77777777" w:rsidR="00CD14F0" w:rsidRPr="00CD14F0" w:rsidRDefault="008C1615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 xml:space="preserve">Significant </w:t>
            </w:r>
            <w:r w:rsidR="006B3860">
              <w:rPr>
                <w:rFonts w:cstheme="minorHAnsi"/>
                <w:color w:val="000000"/>
                <w:spacing w:val="-1"/>
              </w:rPr>
              <w:t xml:space="preserve">Staff development and </w:t>
            </w:r>
            <w:r w:rsidR="00CD14F0" w:rsidRPr="00CD14F0">
              <w:rPr>
                <w:rFonts w:cstheme="minorHAnsi"/>
                <w:color w:val="000000"/>
                <w:spacing w:val="-1"/>
              </w:rPr>
              <w:t>training</w:t>
            </w:r>
            <w:r w:rsidR="006B3860">
              <w:rPr>
                <w:rFonts w:cstheme="minorHAnsi"/>
                <w:color w:val="000000"/>
                <w:spacing w:val="-1"/>
              </w:rPr>
              <w:t xml:space="preserve"> experience</w:t>
            </w:r>
          </w:p>
          <w:p w14:paraId="05B4989C" w14:textId="77777777" w:rsidR="00CD14F0" w:rsidRPr="00CD14F0" w:rsidRDefault="006B3860" w:rsidP="00CD14F0">
            <w:pPr>
              <w:pStyle w:val="ListBullet"/>
              <w:rPr>
                <w:rFonts w:cstheme="minorHAnsi"/>
                <w:color w:val="000000"/>
                <w:spacing w:val="-1"/>
              </w:rPr>
            </w:pPr>
            <w:r>
              <w:rPr>
                <w:rFonts w:cstheme="minorHAnsi"/>
                <w:color w:val="000000"/>
                <w:spacing w:val="-1"/>
              </w:rPr>
              <w:t>E</w:t>
            </w:r>
            <w:r w:rsidR="00CD14F0" w:rsidRPr="00CD14F0">
              <w:rPr>
                <w:rFonts w:cstheme="minorHAnsi"/>
                <w:color w:val="000000"/>
                <w:spacing w:val="-1"/>
              </w:rPr>
              <w:t>xcellent in using MS word/ MS Excel</w:t>
            </w:r>
          </w:p>
        </w:tc>
      </w:tr>
      <w:tr w:rsidR="00CD14F0" w:rsidRPr="00EE3FBA" w14:paraId="32ED8183" w14:textId="77777777" w:rsidTr="00EE2C6B">
        <w:sdt>
          <w:sdtPr>
            <w:rPr>
              <w:rFonts w:cstheme="minorHAnsi"/>
              <w:color w:val="000000" w:themeColor="text1"/>
            </w:rPr>
            <w:alias w:val="References:"/>
            <w:tag w:val="References:"/>
            <w:id w:val="5444177"/>
            <w:placeholder>
              <w:docPart w:val="9678BA5B3009449FBD4E6E2FCF33AA6D"/>
            </w:placeholder>
            <w:temporary/>
            <w:showingPlcHdr/>
          </w:sdtPr>
          <w:sdtEndPr/>
          <w:sdtContent>
            <w:tc>
              <w:tcPr>
                <w:tcW w:w="117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0B064A03" w14:textId="77777777" w:rsidR="00CD14F0" w:rsidRPr="00EE3FBA" w:rsidRDefault="00CD14F0" w:rsidP="002B7E4E">
                <w:pPr>
                  <w:pStyle w:val="Heading1"/>
                  <w:rPr>
                    <w:rFonts w:cstheme="minorHAnsi"/>
                    <w:color w:val="000000" w:themeColor="text1"/>
                  </w:rPr>
                </w:pPr>
                <w:r w:rsidRPr="00EE3FBA">
                  <w:rPr>
                    <w:rFonts w:cstheme="minorHAnsi"/>
                    <w:color w:val="000000" w:themeColor="text1"/>
                  </w:rPr>
                  <w:t>References</w:t>
                </w:r>
              </w:p>
            </w:tc>
          </w:sdtContent>
        </w:sdt>
        <w:tc>
          <w:tcPr>
            <w:tcW w:w="819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B520E90" w14:textId="77777777" w:rsidR="008C1615" w:rsidRDefault="008C1615" w:rsidP="008C1615">
            <w:pPr>
              <w:rPr>
                <w:b/>
                <w:bCs/>
              </w:rPr>
            </w:pPr>
            <w:r w:rsidRPr="008C1615">
              <w:rPr>
                <w:b/>
                <w:bCs/>
              </w:rPr>
              <w:t>Maryam Firoozabadi</w:t>
            </w:r>
          </w:p>
          <w:p w14:paraId="66056A00" w14:textId="72284F2A" w:rsidR="008C1615" w:rsidRPr="008C1615" w:rsidRDefault="008C1615" w:rsidP="008C1615">
            <w:r w:rsidRPr="008C1615">
              <w:t>District Manager, Wellsfargo</w:t>
            </w:r>
            <w:r w:rsidR="00312553">
              <w:t>.</w:t>
            </w:r>
          </w:p>
          <w:p w14:paraId="3B9A42C1" w14:textId="23895A29" w:rsidR="00312553" w:rsidRDefault="002F43A5" w:rsidP="008C1615">
            <w:hyperlink r:id="rId7" w:history="1">
              <w:r w:rsidR="00312553" w:rsidRPr="00FF17A1">
                <w:rPr>
                  <w:rStyle w:val="Hyperlink"/>
                </w:rPr>
                <w:t>Maryam.r.firoozabadi@wellsfargo.com</w:t>
              </w:r>
            </w:hyperlink>
          </w:p>
          <w:p w14:paraId="78C06AF9" w14:textId="06E28879" w:rsidR="008C1615" w:rsidRPr="008C1615" w:rsidRDefault="00865373" w:rsidP="008C1615">
            <w:r>
              <w:t>3109207998</w:t>
            </w:r>
          </w:p>
          <w:p w14:paraId="08D4BEA8" w14:textId="77777777" w:rsidR="008C1615" w:rsidRDefault="008C1615" w:rsidP="00CD14F0">
            <w:pPr>
              <w:pStyle w:val="Heading2"/>
              <w:rPr>
                <w:rFonts w:cstheme="minorHAnsi"/>
              </w:rPr>
            </w:pPr>
          </w:p>
          <w:p w14:paraId="639CBAC3" w14:textId="1C4A4E0F" w:rsidR="00865373" w:rsidRDefault="00B53648" w:rsidP="00865373">
            <w:pPr>
              <w:rPr>
                <w:b/>
                <w:bCs/>
              </w:rPr>
            </w:pPr>
            <w:r w:rsidRPr="00B53648">
              <w:rPr>
                <w:b/>
                <w:bCs/>
              </w:rPr>
              <w:t xml:space="preserve">Timothy Dodgen </w:t>
            </w:r>
          </w:p>
          <w:p w14:paraId="69A14793" w14:textId="61946E8D" w:rsidR="00312553" w:rsidRPr="00312553" w:rsidRDefault="00312553" w:rsidP="00865373">
            <w:r w:rsidRPr="00312553">
              <w:t>Vice President</w:t>
            </w:r>
            <w:r>
              <w:t xml:space="preserve"> and Senior </w:t>
            </w:r>
            <w:r w:rsidRPr="00312553">
              <w:t>Client manager, City National Bank</w:t>
            </w:r>
          </w:p>
          <w:p w14:paraId="578A73C2" w14:textId="0FB3A51D" w:rsidR="00B53648" w:rsidRDefault="002F43A5" w:rsidP="00865373">
            <w:hyperlink r:id="rId8" w:history="1">
              <w:r w:rsidR="00312553" w:rsidRPr="00FF17A1">
                <w:rPr>
                  <w:rStyle w:val="Hyperlink"/>
                </w:rPr>
                <w:t>Timoty.dodgen@cnb.com</w:t>
              </w:r>
            </w:hyperlink>
          </w:p>
          <w:p w14:paraId="404F50C3" w14:textId="49238168" w:rsidR="00312553" w:rsidRPr="00312553" w:rsidRDefault="00312553" w:rsidP="00865373">
            <w:r w:rsidRPr="00312553">
              <w:t>2027342804</w:t>
            </w:r>
          </w:p>
          <w:p w14:paraId="0EB5AA27" w14:textId="120DF45C" w:rsidR="00F17AFD" w:rsidRDefault="00F17AFD" w:rsidP="00CD14F0"/>
          <w:p w14:paraId="1E034A56" w14:textId="77777777" w:rsidR="008C1615" w:rsidRPr="00312553" w:rsidRDefault="00312553" w:rsidP="00312553">
            <w:pPr>
              <w:rPr>
                <w:b/>
                <w:bCs/>
              </w:rPr>
            </w:pPr>
            <w:r w:rsidRPr="00312553">
              <w:rPr>
                <w:b/>
                <w:bCs/>
              </w:rPr>
              <w:t>Nazanin Motekalemi</w:t>
            </w:r>
          </w:p>
          <w:p w14:paraId="456B8446" w14:textId="06F283D9" w:rsidR="00312553" w:rsidRDefault="00312553" w:rsidP="00312553">
            <w:r>
              <w:t>Senior Regional Branch Manager, Chase</w:t>
            </w:r>
          </w:p>
          <w:p w14:paraId="20B8D514" w14:textId="6D5D3C80" w:rsidR="00312553" w:rsidRDefault="002F43A5" w:rsidP="00312553">
            <w:hyperlink r:id="rId9" w:history="1">
              <w:r w:rsidR="00312553" w:rsidRPr="00FF17A1">
                <w:rPr>
                  <w:rStyle w:val="Hyperlink"/>
                </w:rPr>
                <w:t>Nazanin.motekalemi@chase.com</w:t>
              </w:r>
            </w:hyperlink>
          </w:p>
          <w:p w14:paraId="2CE6EB1E" w14:textId="585C75DD" w:rsidR="00312553" w:rsidRDefault="00312553" w:rsidP="00312553">
            <w:r>
              <w:t>7038999544</w:t>
            </w:r>
          </w:p>
          <w:p w14:paraId="319C1EFE" w14:textId="77777777" w:rsidR="00312553" w:rsidRDefault="00312553" w:rsidP="00312553"/>
          <w:p w14:paraId="64D6DAEB" w14:textId="77777777" w:rsidR="00312553" w:rsidRDefault="00312553" w:rsidP="00312553"/>
          <w:p w14:paraId="6A4D4F71" w14:textId="708BFCBB" w:rsidR="00312553" w:rsidRPr="00CD14F0" w:rsidRDefault="00312553" w:rsidP="00312553"/>
        </w:tc>
      </w:tr>
    </w:tbl>
    <w:p w14:paraId="5C8E41CD" w14:textId="77777777" w:rsidR="007A2648" w:rsidRPr="00EE3FBA" w:rsidRDefault="007A2648" w:rsidP="007A2648">
      <w:pPr>
        <w:pStyle w:val="NoSpacing"/>
        <w:rPr>
          <w:rFonts w:cstheme="minorHAnsi"/>
          <w:color w:val="000000" w:themeColor="text1"/>
        </w:rPr>
      </w:pPr>
    </w:p>
    <w:sectPr w:rsidR="007A2648" w:rsidRPr="00EE3FBA" w:rsidSect="00474BB6">
      <w:headerReference w:type="default" r:id="rId10"/>
      <w:footerReference w:type="default" r:id="rId11"/>
      <w:headerReference w:type="first" r:id="rId12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E76C2" w14:textId="77777777" w:rsidR="002F43A5" w:rsidRDefault="002F43A5">
      <w:r>
        <w:separator/>
      </w:r>
    </w:p>
  </w:endnote>
  <w:endnote w:type="continuationSeparator" w:id="0">
    <w:p w14:paraId="6FFDB98D" w14:textId="77777777" w:rsidR="002F43A5" w:rsidRDefault="002F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253FE" w14:textId="33E06699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B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F7D31" w14:textId="77777777" w:rsidR="002F43A5" w:rsidRDefault="002F43A5">
      <w:r>
        <w:separator/>
      </w:r>
    </w:p>
  </w:footnote>
  <w:footnote w:type="continuationSeparator" w:id="0">
    <w:p w14:paraId="3A330AA2" w14:textId="77777777" w:rsidR="002F43A5" w:rsidRDefault="002F4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B89D6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783D8F5" wp14:editId="2827198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0FCF0ED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08aa6N0AAAAHAQAADwAAAAAAAAAAAAAAAADkBAAAZHJzL2Rvd25yZXYueG1sUEsFBgAA&#10;AAAEAAQA8wAAAO4F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F795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7F0C1B4C" wp14:editId="0E80341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9B82736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08aa6N0AAAAHAQAADwAAAAAAAAAAAAAAAADkBAAAZHJzL2Rvd25yZXYueG1sUEsFBgAA&#10;AAAEAAQA8wAAAO4F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050"/>
        </w:tabs>
        <w:ind w:left="105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6A87E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6E41ED"/>
    <w:multiLevelType w:val="hybridMultilevel"/>
    <w:tmpl w:val="B9DE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C42F67"/>
    <w:multiLevelType w:val="hybridMultilevel"/>
    <w:tmpl w:val="7E527DC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57005030"/>
    <w:multiLevelType w:val="hybridMultilevel"/>
    <w:tmpl w:val="25DCD12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47D5C61"/>
    <w:multiLevelType w:val="hybridMultilevel"/>
    <w:tmpl w:val="89D8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82F87"/>
    <w:multiLevelType w:val="hybridMultilevel"/>
    <w:tmpl w:val="0358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609A4"/>
    <w:multiLevelType w:val="hybridMultilevel"/>
    <w:tmpl w:val="FB92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24E98"/>
    <w:multiLevelType w:val="hybridMultilevel"/>
    <w:tmpl w:val="A552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9"/>
  </w:num>
  <w:num w:numId="15">
    <w:abstractNumId w:val="18"/>
  </w:num>
  <w:num w:numId="16">
    <w:abstractNumId w:val="10"/>
  </w:num>
  <w:num w:numId="17">
    <w:abstractNumId w:val="9"/>
  </w:num>
  <w:num w:numId="18">
    <w:abstractNumId w:val="9"/>
  </w:num>
  <w:num w:numId="19">
    <w:abstractNumId w:val="9"/>
  </w:num>
  <w:num w:numId="20">
    <w:abstractNumId w:val="17"/>
  </w:num>
  <w:num w:numId="21">
    <w:abstractNumId w:val="9"/>
  </w:num>
  <w:num w:numId="22">
    <w:abstractNumId w:val="15"/>
  </w:num>
  <w:num w:numId="23">
    <w:abstractNumId w:val="16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BA"/>
    <w:rsid w:val="0001722C"/>
    <w:rsid w:val="00024E30"/>
    <w:rsid w:val="000325B0"/>
    <w:rsid w:val="00045CE7"/>
    <w:rsid w:val="00066481"/>
    <w:rsid w:val="00096837"/>
    <w:rsid w:val="000E15C9"/>
    <w:rsid w:val="000E35BA"/>
    <w:rsid w:val="00102CBC"/>
    <w:rsid w:val="00127BC3"/>
    <w:rsid w:val="001962B9"/>
    <w:rsid w:val="001A2DAF"/>
    <w:rsid w:val="001E5C69"/>
    <w:rsid w:val="001F30A4"/>
    <w:rsid w:val="002001BF"/>
    <w:rsid w:val="002275F6"/>
    <w:rsid w:val="00243B94"/>
    <w:rsid w:val="00247188"/>
    <w:rsid w:val="00261DE3"/>
    <w:rsid w:val="002B7E4E"/>
    <w:rsid w:val="002D7B0E"/>
    <w:rsid w:val="002F22D0"/>
    <w:rsid w:val="002F43A5"/>
    <w:rsid w:val="00307B41"/>
    <w:rsid w:val="003105DA"/>
    <w:rsid w:val="00312553"/>
    <w:rsid w:val="0032501D"/>
    <w:rsid w:val="003262D4"/>
    <w:rsid w:val="003755F2"/>
    <w:rsid w:val="00384F21"/>
    <w:rsid w:val="003B544B"/>
    <w:rsid w:val="003E2599"/>
    <w:rsid w:val="00413583"/>
    <w:rsid w:val="004513B2"/>
    <w:rsid w:val="00474BB6"/>
    <w:rsid w:val="0048154B"/>
    <w:rsid w:val="004A13BA"/>
    <w:rsid w:val="004B0B43"/>
    <w:rsid w:val="004B46B6"/>
    <w:rsid w:val="004B572C"/>
    <w:rsid w:val="00525C3F"/>
    <w:rsid w:val="00531EC3"/>
    <w:rsid w:val="0058321E"/>
    <w:rsid w:val="005C3A84"/>
    <w:rsid w:val="00617226"/>
    <w:rsid w:val="00647056"/>
    <w:rsid w:val="006704FF"/>
    <w:rsid w:val="00673C26"/>
    <w:rsid w:val="006B3860"/>
    <w:rsid w:val="006B4888"/>
    <w:rsid w:val="006D2999"/>
    <w:rsid w:val="006E049F"/>
    <w:rsid w:val="006E1E22"/>
    <w:rsid w:val="00720188"/>
    <w:rsid w:val="00730614"/>
    <w:rsid w:val="00743225"/>
    <w:rsid w:val="00794954"/>
    <w:rsid w:val="007A2648"/>
    <w:rsid w:val="007B7095"/>
    <w:rsid w:val="007E1C3F"/>
    <w:rsid w:val="00865373"/>
    <w:rsid w:val="008830E9"/>
    <w:rsid w:val="008C1615"/>
    <w:rsid w:val="008E6B7C"/>
    <w:rsid w:val="008F14F4"/>
    <w:rsid w:val="008F1622"/>
    <w:rsid w:val="00910CBB"/>
    <w:rsid w:val="00923D54"/>
    <w:rsid w:val="00933AC4"/>
    <w:rsid w:val="009C1063"/>
    <w:rsid w:val="009D40AB"/>
    <w:rsid w:val="009F50CC"/>
    <w:rsid w:val="00A90A26"/>
    <w:rsid w:val="00A9391A"/>
    <w:rsid w:val="00A9541B"/>
    <w:rsid w:val="00AA4E22"/>
    <w:rsid w:val="00AA6298"/>
    <w:rsid w:val="00AD1F23"/>
    <w:rsid w:val="00AE7A54"/>
    <w:rsid w:val="00AF3A64"/>
    <w:rsid w:val="00AF7026"/>
    <w:rsid w:val="00B1053A"/>
    <w:rsid w:val="00B2134D"/>
    <w:rsid w:val="00B44326"/>
    <w:rsid w:val="00B53648"/>
    <w:rsid w:val="00B656B9"/>
    <w:rsid w:val="00B67141"/>
    <w:rsid w:val="00B71752"/>
    <w:rsid w:val="00C005A4"/>
    <w:rsid w:val="00C23BE0"/>
    <w:rsid w:val="00C87C9D"/>
    <w:rsid w:val="00CC1D1E"/>
    <w:rsid w:val="00CC7FC2"/>
    <w:rsid w:val="00CD14F0"/>
    <w:rsid w:val="00CD5910"/>
    <w:rsid w:val="00D13586"/>
    <w:rsid w:val="00D17647"/>
    <w:rsid w:val="00D207B5"/>
    <w:rsid w:val="00D22188"/>
    <w:rsid w:val="00D313CE"/>
    <w:rsid w:val="00D835A4"/>
    <w:rsid w:val="00DB364A"/>
    <w:rsid w:val="00DE57D1"/>
    <w:rsid w:val="00E02D4E"/>
    <w:rsid w:val="00E06072"/>
    <w:rsid w:val="00E20F9E"/>
    <w:rsid w:val="00E5147C"/>
    <w:rsid w:val="00E9289A"/>
    <w:rsid w:val="00E96EF0"/>
    <w:rsid w:val="00EC0619"/>
    <w:rsid w:val="00ED329F"/>
    <w:rsid w:val="00EE0B8D"/>
    <w:rsid w:val="00EE2C6B"/>
    <w:rsid w:val="00EE3FBA"/>
    <w:rsid w:val="00F068E1"/>
    <w:rsid w:val="00F14524"/>
    <w:rsid w:val="00F1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D0A54"/>
  <w15:docId w15:val="{2FE99CA7-9339-4D2B-A381-F6EB2BB2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customStyle="1" w:styleId="GridTable1Light1">
    <w:name w:val="Grid Table 1 Light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customStyle="1" w:styleId="PlainTable11">
    <w:name w:val="Plain Table 1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qFormat/>
    <w:rsid w:val="00EE3FB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2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y.dodgen@cn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yam.r.firoozabadi@wellsfargo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azanin.motekalemi@chase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\AppData\Roaming\Microsoft\Templates\Functional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03E29CC544491FAE9832B5C0E63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89A6-45EB-441A-95DC-13D18EF12636}"/>
      </w:docPartPr>
      <w:docPartBody>
        <w:p w:rsidR="00012832" w:rsidRDefault="00210C12">
          <w:pPr>
            <w:pStyle w:val="E603E29CC544491FAE9832B5C0E638D1"/>
          </w:pPr>
          <w:r>
            <w:t>Skills &amp; Abilities</w:t>
          </w:r>
        </w:p>
      </w:docPartBody>
    </w:docPart>
    <w:docPart>
      <w:docPartPr>
        <w:name w:val="510FC476664F4F8E8E74087FF7E25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C80C-71ED-4523-BFDA-D94C6315A4A7}"/>
      </w:docPartPr>
      <w:docPartBody>
        <w:p w:rsidR="00012832" w:rsidRDefault="00210C12">
          <w:pPr>
            <w:pStyle w:val="510FC476664F4F8E8E74087FF7E2517D"/>
          </w:pPr>
          <w:r>
            <w:t>Experience</w:t>
          </w:r>
        </w:p>
      </w:docPartBody>
    </w:docPart>
    <w:docPart>
      <w:docPartPr>
        <w:name w:val="543927D39C2C4AFBA7146F58F48A2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B974D-A899-4718-80DC-12D8518E7CA4}"/>
      </w:docPartPr>
      <w:docPartBody>
        <w:p w:rsidR="00012832" w:rsidRDefault="00210C12">
          <w:pPr>
            <w:pStyle w:val="543927D39C2C4AFBA7146F58F48A2670"/>
          </w:pPr>
          <w:r w:rsidRPr="00024E30">
            <w:t>Education</w:t>
          </w:r>
        </w:p>
      </w:docPartBody>
    </w:docPart>
    <w:docPart>
      <w:docPartPr>
        <w:name w:val="9678BA5B3009449FBD4E6E2FCF33A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E6638-7FC1-4FA8-9643-F42EB4632B7F}"/>
      </w:docPartPr>
      <w:docPartBody>
        <w:p w:rsidR="00012832" w:rsidRDefault="002725A5" w:rsidP="002725A5">
          <w:pPr>
            <w:pStyle w:val="9678BA5B3009449FBD4E6E2FCF33AA6D"/>
          </w:pPr>
          <w:r w:rsidRPr="00024E30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A5"/>
    <w:rsid w:val="00012832"/>
    <w:rsid w:val="00210C12"/>
    <w:rsid w:val="002725A5"/>
    <w:rsid w:val="003C1ECF"/>
    <w:rsid w:val="004D18A5"/>
    <w:rsid w:val="00614755"/>
    <w:rsid w:val="00657461"/>
    <w:rsid w:val="006B14F8"/>
    <w:rsid w:val="007D3425"/>
    <w:rsid w:val="00C34E5E"/>
    <w:rsid w:val="00E04769"/>
    <w:rsid w:val="00F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03E29CC544491FAE9832B5C0E638D1">
    <w:name w:val="E603E29CC544491FAE9832B5C0E638D1"/>
  </w:style>
  <w:style w:type="paragraph" w:customStyle="1" w:styleId="510FC476664F4F8E8E74087FF7E2517D">
    <w:name w:val="510FC476664F4F8E8E74087FF7E2517D"/>
  </w:style>
  <w:style w:type="paragraph" w:customStyle="1" w:styleId="543927D39C2C4AFBA7146F58F48A2670">
    <w:name w:val="543927D39C2C4AFBA7146F58F48A2670"/>
  </w:style>
  <w:style w:type="paragraph" w:customStyle="1" w:styleId="9678BA5B3009449FBD4E6E2FCF33AA6D">
    <w:name w:val="9678BA5B3009449FBD4E6E2FCF33AA6D"/>
    <w:rsid w:val="00272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Functional_resume</Template>
  <TotalTime>0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</dc:creator>
  <cp:lastModifiedBy>Mahsa</cp:lastModifiedBy>
  <cp:revision>5</cp:revision>
  <cp:lastPrinted>2018-05-07T16:07:00Z</cp:lastPrinted>
  <dcterms:created xsi:type="dcterms:W3CDTF">2022-10-13T15:10:00Z</dcterms:created>
  <dcterms:modified xsi:type="dcterms:W3CDTF">2022-12-01T00:01:00Z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